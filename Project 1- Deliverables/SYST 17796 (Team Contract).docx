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7B1067F4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5255066B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22E42684" w14:textId="15982C78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 xml:space="preserve">Team Name: </w:t>
                </w:r>
                <w:r w:rsidR="00F31551">
                  <w:rPr>
                    <w:rStyle w:val="SubtitleChar"/>
                  </w:rPr>
                  <w:t xml:space="preserve">Kojo </w:t>
                </w:r>
                <w:proofErr w:type="spellStart"/>
                <w:r w:rsidR="00F31551">
                  <w:rPr>
                    <w:rStyle w:val="SubtitleChar"/>
                  </w:rPr>
                  <w:t>Ampofo</w:t>
                </w:r>
                <w:proofErr w:type="spellEnd"/>
              </w:p>
            </w:sdtContent>
          </w:sdt>
        </w:tc>
        <w:tc>
          <w:tcPr>
            <w:tcW w:w="1000" w:type="pct"/>
            <w:vAlign w:val="center"/>
          </w:tcPr>
          <w:p w14:paraId="25A66228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F70EA29" w14:textId="77777777"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8C3DC3" wp14:editId="0A2A5D8D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E35D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&#13;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14:paraId="69D3FDBC" w14:textId="77777777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04BA0325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proofErr w:type="gramStart"/>
      <w:r>
        <w:rPr>
          <w:rFonts w:ascii="Arial" w:hAnsi="Arial" w:cs="Arial"/>
          <w:b/>
        </w:rPr>
        <w:t>all of</w:t>
      </w:r>
      <w:proofErr w:type="gramEnd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72F83EDE" w14:textId="77777777" w:rsidTr="001A0EAB">
        <w:trPr>
          <w:trHeight w:val="237"/>
        </w:trPr>
        <w:tc>
          <w:tcPr>
            <w:tcW w:w="4077" w:type="dxa"/>
          </w:tcPr>
          <w:p w14:paraId="6F1760DB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6EEB9729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5F12E56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03E30704" w14:textId="77777777" w:rsidTr="001A0EAB">
        <w:trPr>
          <w:trHeight w:val="476"/>
        </w:trPr>
        <w:tc>
          <w:tcPr>
            <w:tcW w:w="4077" w:type="dxa"/>
          </w:tcPr>
          <w:p w14:paraId="3890B44C" w14:textId="3BFF72CD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  <w:r w:rsidR="00F31551">
              <w:rPr>
                <w:sz w:val="24"/>
              </w:rPr>
              <w:t xml:space="preserve"> Kojo </w:t>
            </w:r>
            <w:proofErr w:type="spellStart"/>
            <w:r w:rsidR="00F31551">
              <w:rPr>
                <w:sz w:val="24"/>
              </w:rPr>
              <w:t>Ampofo</w:t>
            </w:r>
            <w:proofErr w:type="spellEnd"/>
          </w:p>
          <w:p w14:paraId="2261A5F2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72802B1" w14:textId="224D7687" w:rsidR="001A0EAB" w:rsidRDefault="00F31551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10C8CED8" wp14:editId="3726F5B9">
                  <wp:extent cx="2383155" cy="824865"/>
                  <wp:effectExtent l="0" t="0" r="444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74FC089B" w14:textId="0F42A7C2" w:rsidR="001A0EAB" w:rsidRDefault="00F31551" w:rsidP="001A0EAB">
            <w:pPr>
              <w:rPr>
                <w:sz w:val="32"/>
              </w:rPr>
            </w:pPr>
            <w:r>
              <w:rPr>
                <w:sz w:val="32"/>
              </w:rPr>
              <w:t>991655245</w:t>
            </w:r>
          </w:p>
        </w:tc>
      </w:tr>
      <w:tr w:rsidR="001A0EAB" w14:paraId="316B319F" w14:textId="77777777" w:rsidTr="001A0EAB">
        <w:trPr>
          <w:trHeight w:val="476"/>
        </w:trPr>
        <w:tc>
          <w:tcPr>
            <w:tcW w:w="4077" w:type="dxa"/>
          </w:tcPr>
          <w:p w14:paraId="3790DCBA" w14:textId="77777777" w:rsidR="001A0EAB" w:rsidRDefault="001A0EAB" w:rsidP="001A0EAB">
            <w:pPr>
              <w:rPr>
                <w:sz w:val="24"/>
              </w:rPr>
            </w:pPr>
          </w:p>
          <w:p w14:paraId="4B708EDB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382545BF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08F1703B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6D009C34" w14:textId="77777777" w:rsidTr="001A0EAB">
        <w:trPr>
          <w:trHeight w:val="476"/>
        </w:trPr>
        <w:tc>
          <w:tcPr>
            <w:tcW w:w="4077" w:type="dxa"/>
          </w:tcPr>
          <w:p w14:paraId="785B5E5A" w14:textId="77777777" w:rsidR="001A0EAB" w:rsidRDefault="001A0EAB" w:rsidP="001A0EAB">
            <w:pPr>
              <w:rPr>
                <w:sz w:val="24"/>
              </w:rPr>
            </w:pPr>
          </w:p>
          <w:p w14:paraId="643F885F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745F9114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114DB40A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48B08FB6" w14:textId="77777777" w:rsidTr="001A0EAB">
        <w:trPr>
          <w:trHeight w:val="476"/>
        </w:trPr>
        <w:tc>
          <w:tcPr>
            <w:tcW w:w="4077" w:type="dxa"/>
          </w:tcPr>
          <w:p w14:paraId="4B75560D" w14:textId="77777777" w:rsidR="001A0EAB" w:rsidRDefault="001A0EAB" w:rsidP="001A0EAB">
            <w:pPr>
              <w:rPr>
                <w:sz w:val="24"/>
              </w:rPr>
            </w:pPr>
          </w:p>
          <w:p w14:paraId="6F72FE92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299D1CAE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0B61F995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38861701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 on </w:t>
      </w:r>
      <w:proofErr w:type="spellStart"/>
      <w:r w:rsidRPr="000B549D">
        <w:rPr>
          <w:rFonts w:ascii="Arial" w:hAnsi="Arial" w:cs="Arial"/>
          <w:b/>
        </w:rPr>
        <w:t>AccessSheri</w:t>
      </w:r>
      <w:r w:rsidR="0042411E">
        <w:rPr>
          <w:rFonts w:ascii="Arial" w:hAnsi="Arial" w:cs="Arial"/>
          <w:b/>
        </w:rPr>
        <w:t>dan</w:t>
      </w:r>
      <w:proofErr w:type="spellEnd"/>
      <w:r w:rsidRPr="000B549D">
        <w:rPr>
          <w:rFonts w:ascii="Arial" w:hAnsi="Arial" w:cs="Arial"/>
          <w:b/>
        </w:rPr>
        <w:t>.</w:t>
      </w:r>
    </w:p>
    <w:p w14:paraId="0B2D4BB2" w14:textId="77777777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as per the link</w:t>
      </w:r>
      <w:r>
        <w:rPr>
          <w:sz w:val="24"/>
          <w:szCs w:val="24"/>
        </w:rPr>
        <w:t xml:space="preserve"> below. </w:t>
      </w:r>
    </w:p>
    <w:p w14:paraId="63BDA655" w14:textId="77777777" w:rsidR="001A0EAB" w:rsidRDefault="00000000" w:rsidP="001A0EAB">
      <w:pPr>
        <w:tabs>
          <w:tab w:val="left" w:pos="5760"/>
        </w:tabs>
        <w:rPr>
          <w:sz w:val="24"/>
        </w:rPr>
      </w:pPr>
      <w:hyperlink r:id="rId11" w:history="1">
        <w:r w:rsidR="001A0EAB" w:rsidRPr="00FC07D7">
          <w:rPr>
            <w:rStyle w:val="Hyperlink"/>
            <w:sz w:val="24"/>
          </w:rPr>
          <w:t>https://policy.sheridanc.on.ca/dotNet/documents/?docid=917&amp;mode=view</w:t>
        </w:r>
      </w:hyperlink>
    </w:p>
    <w:p w14:paraId="7DA2ED55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6E77C9A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047F8AD9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2BFE5A76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57E11A1C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71B39BAE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1268578D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47F3811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69A6B270" w14:textId="77777777" w:rsidTr="00E000F1">
        <w:trPr>
          <w:tblHeader/>
        </w:trPr>
        <w:tc>
          <w:tcPr>
            <w:tcW w:w="2988" w:type="dxa"/>
          </w:tcPr>
          <w:p w14:paraId="63ABD9B2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52CB5E0D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5EE3F123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47707573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7404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8490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4A3F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proofErr w:type="gramStart"/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proofErr w:type="gramEnd"/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2ACE4D19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(specify):</w:t>
            </w:r>
          </w:p>
        </w:tc>
      </w:tr>
      <w:tr w:rsidR="001A0EAB" w14:paraId="49EF4AFC" w14:textId="77777777" w:rsidTr="00E000F1">
        <w:tc>
          <w:tcPr>
            <w:tcW w:w="2988" w:type="dxa"/>
          </w:tcPr>
          <w:p w14:paraId="40568D8D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  <w:r w:rsidR="000B3664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53812CB8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1D9D6829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3AB1B427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E590C0A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492FCD99" w14:textId="77777777" w:rsidR="001A0EAB" w:rsidRDefault="001A0EAB" w:rsidP="00AE5B04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  <w:r w:rsidR="008A7C4E">
              <w:rPr>
                <w:sz w:val="24"/>
              </w:rPr>
              <w:tab/>
            </w:r>
          </w:p>
        </w:tc>
      </w:tr>
      <w:tr w:rsidR="001A0EAB" w14:paraId="29A20771" w14:textId="77777777" w:rsidTr="00AE5B04">
        <w:trPr>
          <w:cantSplit/>
        </w:trPr>
        <w:tc>
          <w:tcPr>
            <w:tcW w:w="2988" w:type="dxa"/>
          </w:tcPr>
          <w:p w14:paraId="7C1C8EAB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Team member </w:t>
            </w:r>
            <w:r w:rsidR="00B31367">
              <w:rPr>
                <w:sz w:val="24"/>
              </w:rPr>
              <w:t>has difficulty</w:t>
            </w:r>
            <w:r>
              <w:rPr>
                <w:sz w:val="24"/>
              </w:rPr>
              <w:t xml:space="preserve"> deliver</w:t>
            </w:r>
            <w:r w:rsidR="00B31367">
              <w:rPr>
                <w:sz w:val="24"/>
              </w:rPr>
              <w:t>ing</w:t>
            </w:r>
            <w:r>
              <w:rPr>
                <w:sz w:val="24"/>
              </w:rPr>
              <w:t xml:space="preserve"> component on time </w:t>
            </w:r>
            <w:r w:rsidR="000B3664">
              <w:rPr>
                <w:sz w:val="24"/>
              </w:rPr>
              <w:t xml:space="preserve">due to lack of understanding or ability. </w:t>
            </w:r>
          </w:p>
        </w:tc>
        <w:tc>
          <w:tcPr>
            <w:tcW w:w="1530" w:type="dxa"/>
          </w:tcPr>
          <w:p w14:paraId="6E9A3040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2C3A0A73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49AFB9B7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75747672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 must ask professor for </w:t>
            </w:r>
            <w:r w:rsidR="000B3664">
              <w:rPr>
                <w:sz w:val="24"/>
              </w:rPr>
              <w:t>help</w:t>
            </w:r>
            <w:r>
              <w:rPr>
                <w:sz w:val="24"/>
              </w:rPr>
              <w:t xml:space="preserve"> __</w:t>
            </w:r>
          </w:p>
          <w:p w14:paraId="0FF0F2DF" w14:textId="77777777" w:rsidR="001A0EAB" w:rsidRDefault="001A0EAB" w:rsidP="00AE5B04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1A0EAB" w14:paraId="6D7DFDCF" w14:textId="77777777" w:rsidTr="00E000F1">
        <w:tc>
          <w:tcPr>
            <w:tcW w:w="2988" w:type="dxa"/>
          </w:tcPr>
          <w:p w14:paraId="480436E4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  <w:r w:rsidR="007154DC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64BAB58C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69D3AB33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785BC09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132E9F">
              <w:rPr>
                <w:sz w:val="24"/>
              </w:rPr>
              <w:t>member(s) ask professor</w:t>
            </w:r>
            <w:r w:rsidR="007154DC">
              <w:rPr>
                <w:sz w:val="24"/>
              </w:rPr>
              <w:t xml:space="preserve"> </w:t>
            </w:r>
            <w:r w:rsidR="00132E9F">
              <w:rPr>
                <w:sz w:val="24"/>
              </w:rPr>
              <w:t xml:space="preserve">to request a </w:t>
            </w:r>
            <w:r w:rsidR="0009731B" w:rsidRPr="005615B4">
              <w:rPr>
                <w:sz w:val="24"/>
              </w:rPr>
              <w:t>P</w:t>
            </w:r>
            <w:r w:rsidR="007154DC" w:rsidRPr="005615B4">
              <w:rPr>
                <w:sz w:val="24"/>
              </w:rPr>
              <w:t xml:space="preserve">articipation </w:t>
            </w:r>
            <w:r w:rsidR="0009731B" w:rsidRPr="005615B4">
              <w:rPr>
                <w:sz w:val="24"/>
              </w:rPr>
              <w:t>F</w:t>
            </w:r>
            <w:r w:rsidR="007154DC" w:rsidRPr="005615B4">
              <w:rPr>
                <w:sz w:val="24"/>
              </w:rPr>
              <w:t>orm</w:t>
            </w:r>
            <w:r w:rsidR="00132E9F">
              <w:rPr>
                <w:sz w:val="24"/>
              </w:rPr>
              <w:t xml:space="preserve"> from </w:t>
            </w:r>
            <w:r w:rsidR="00132E9F" w:rsidRPr="00132E9F">
              <w:rPr>
                <w:sz w:val="24"/>
                <w:u w:val="single"/>
              </w:rPr>
              <w:t>all</w:t>
            </w:r>
            <w:r w:rsidR="00132E9F">
              <w:rPr>
                <w:sz w:val="24"/>
              </w:rPr>
              <w:t xml:space="preserve"> team members</w:t>
            </w:r>
            <w:r w:rsidR="000A06BD">
              <w:rPr>
                <w:sz w:val="24"/>
              </w:rPr>
              <w:t>.</w:t>
            </w:r>
            <w:r w:rsidR="007154DC">
              <w:rPr>
                <w:sz w:val="24"/>
              </w:rPr>
              <w:t xml:space="preserve"> </w:t>
            </w:r>
            <w:r w:rsidR="000A06BD">
              <w:rPr>
                <w:sz w:val="24"/>
              </w:rPr>
              <w:t>This</w:t>
            </w:r>
            <w:r w:rsidR="007154DC">
              <w:rPr>
                <w:sz w:val="24"/>
              </w:rPr>
              <w:t xml:space="preserve"> </w:t>
            </w:r>
            <w:r w:rsidR="007154DC" w:rsidRPr="00132E9F">
              <w:rPr>
                <w:i/>
                <w:iCs/>
                <w:sz w:val="24"/>
              </w:rPr>
              <w:t>may</w:t>
            </w:r>
            <w:r w:rsidR="007154DC">
              <w:rPr>
                <w:sz w:val="24"/>
              </w:rPr>
              <w:t xml:space="preserve"> result in individualized grades being awarded</w:t>
            </w:r>
            <w:r w:rsidR="000B3664">
              <w:rPr>
                <w:sz w:val="24"/>
              </w:rPr>
              <w:t xml:space="preserve"> </w:t>
            </w:r>
            <w:r w:rsidR="0058187F">
              <w:rPr>
                <w:sz w:val="24"/>
              </w:rPr>
              <w:t>for a deliverable</w:t>
            </w:r>
            <w:r>
              <w:rPr>
                <w:sz w:val="24"/>
              </w:rPr>
              <w:t xml:space="preserve"> __</w:t>
            </w:r>
          </w:p>
          <w:p w14:paraId="72F7F409" w14:textId="77777777" w:rsidR="007154DC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__</w:t>
            </w:r>
          </w:p>
          <w:p w14:paraId="2D59EA4B" w14:textId="77777777" w:rsidR="001A0EAB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</w:t>
            </w:r>
            <w:r w:rsidR="001A0EAB">
              <w:rPr>
                <w:sz w:val="24"/>
              </w:rPr>
              <w:t>)</w:t>
            </w:r>
            <w:r w:rsidR="001A0EAB">
              <w:rPr>
                <w:sz w:val="24"/>
              </w:rPr>
              <w:tab/>
            </w:r>
            <w:r>
              <w:rPr>
                <w:sz w:val="24"/>
              </w:rPr>
              <w:t xml:space="preserve">__ </w:t>
            </w:r>
            <w:r w:rsidR="001A0EAB"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):</w:t>
            </w:r>
          </w:p>
        </w:tc>
      </w:tr>
      <w:tr w:rsidR="00E000F1" w14:paraId="6DB3E8FC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E1BE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</w:t>
            </w:r>
            <w:r w:rsidR="009C07A8">
              <w:rPr>
                <w:sz w:val="24"/>
              </w:rPr>
              <w:t xml:space="preserve">or more </w:t>
            </w:r>
            <w:r>
              <w:rPr>
                <w:sz w:val="24"/>
              </w:rPr>
              <w:t>member</w:t>
            </w:r>
            <w:r w:rsidR="009C07A8">
              <w:rPr>
                <w:sz w:val="24"/>
              </w:rPr>
              <w:t>(s)</w:t>
            </w:r>
            <w:r>
              <w:rPr>
                <w:sz w:val="24"/>
              </w:rPr>
              <w:t xml:space="preserve"> feeling </w:t>
            </w:r>
            <w:r w:rsidR="006226BE">
              <w:rPr>
                <w:sz w:val="24"/>
              </w:rPr>
              <w:t xml:space="preserve">that their voice(s) is/are </w:t>
            </w:r>
            <w:r w:rsidR="00AE5B04">
              <w:rPr>
                <w:sz w:val="24"/>
              </w:rPr>
              <w:t xml:space="preserve">not </w:t>
            </w:r>
            <w:r w:rsidR="006226BE">
              <w:rPr>
                <w:sz w:val="24"/>
              </w:rPr>
              <w:t xml:space="preserve">being </w:t>
            </w:r>
            <w:r w:rsidR="00AE5B04">
              <w:rPr>
                <w:sz w:val="24"/>
              </w:rPr>
              <w:t>heard</w:t>
            </w:r>
            <w:r>
              <w:rPr>
                <w:sz w:val="24"/>
              </w:rPr>
              <w:t xml:space="preserve"> </w:t>
            </w:r>
            <w:r w:rsidR="005615B4">
              <w:rPr>
                <w:sz w:val="24"/>
              </w:rPr>
              <w:t>in</w:t>
            </w:r>
            <w:r>
              <w:rPr>
                <w:sz w:val="24"/>
              </w:rPr>
              <w:t xml:space="preserve"> a decision which affects </w:t>
            </w:r>
            <w:r w:rsidR="007154DC">
              <w:rPr>
                <w:sz w:val="24"/>
              </w:rPr>
              <w:t>everyone</w:t>
            </w:r>
            <w:r w:rsidR="006226BE">
              <w:rPr>
                <w:sz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D19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9EF8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14:paraId="6DF93D20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58187F">
              <w:rPr>
                <w:sz w:val="24"/>
              </w:rPr>
              <w:t>seeks advice from the professor</w:t>
            </w:r>
            <w:r>
              <w:rPr>
                <w:sz w:val="24"/>
              </w:rPr>
              <w:t xml:space="preserve"> __</w:t>
            </w:r>
          </w:p>
          <w:p w14:paraId="0DAAD4D7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="00153D52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153D52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153D52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FE4256" w14:paraId="4B8AE435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042F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43A3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7F68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__</w:t>
            </w:r>
          </w:p>
          <w:p w14:paraId="6002A5A7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6099CE95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7971EF2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4E84FAD0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AB3C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behaves in an unprofessional manner, 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being rude, uncooperative and/or making one or more member</w:t>
            </w:r>
            <w:r w:rsidR="00AE5B0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="00AE5B04">
              <w:rPr>
                <w:sz w:val="24"/>
              </w:rPr>
              <w:t>)</w:t>
            </w:r>
            <w:r>
              <w:rPr>
                <w:sz w:val="24"/>
              </w:rPr>
              <w:t xml:space="preserve">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D870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3102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__</w:t>
            </w:r>
          </w:p>
          <w:p w14:paraId="4572D7FE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 Team attempts to resolve the issue by airing the problem at a team meeting __</w:t>
            </w:r>
          </w:p>
          <w:p w14:paraId="61D502F0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43DE9EF5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64B65A58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749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C0AC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6892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207F539A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FB6F50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38E28287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448933F3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D1FD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9F98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4509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26485AAA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40CAF0EB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5E9ABD2E" w14:textId="77777777" w:rsidR="00DE3982" w:rsidRDefault="00DE3982"/>
    <w:p w14:paraId="7158679F" w14:textId="77777777" w:rsidR="001A0EAB" w:rsidRDefault="001A0EAB" w:rsidP="001A0EAB">
      <w:pPr>
        <w:rPr>
          <w:sz w:val="24"/>
        </w:rPr>
      </w:pPr>
    </w:p>
    <w:sectPr w:rsidR="001A0EAB">
      <w:footerReference w:type="default" r:id="rId12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9C14" w14:textId="77777777" w:rsidR="00A95BC0" w:rsidRDefault="00A95BC0">
      <w:pPr>
        <w:spacing w:after="0" w:line="240" w:lineRule="auto"/>
      </w:pPr>
      <w:r>
        <w:separator/>
      </w:r>
    </w:p>
  </w:endnote>
  <w:endnote w:type="continuationSeparator" w:id="0">
    <w:p w14:paraId="04D2A0B9" w14:textId="77777777" w:rsidR="00A95BC0" w:rsidRDefault="00A9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CF9A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D6AC58" wp14:editId="009E6358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C71795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" filled="f" stroked="f" strokeweight=".5pt">
              <v:textbox inset="0,,0">
                <w:txbxContent>
                  <w:p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0033" w14:textId="77777777" w:rsidR="00A95BC0" w:rsidRDefault="00A95BC0">
      <w:pPr>
        <w:spacing w:after="0" w:line="240" w:lineRule="auto"/>
      </w:pPr>
      <w:r>
        <w:separator/>
      </w:r>
    </w:p>
  </w:footnote>
  <w:footnote w:type="continuationSeparator" w:id="0">
    <w:p w14:paraId="27E9F121" w14:textId="77777777" w:rsidR="00A95BC0" w:rsidRDefault="00A95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873837">
    <w:abstractNumId w:val="4"/>
  </w:num>
  <w:num w:numId="2" w16cid:durableId="232736205">
    <w:abstractNumId w:val="1"/>
  </w:num>
  <w:num w:numId="3" w16cid:durableId="555361003">
    <w:abstractNumId w:val="2"/>
  </w:num>
  <w:num w:numId="4" w16cid:durableId="1430270079">
    <w:abstractNumId w:val="0"/>
  </w:num>
  <w:num w:numId="5" w16cid:durableId="1722633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9010B"/>
    <w:rsid w:val="0009731B"/>
    <w:rsid w:val="000A06BD"/>
    <w:rsid w:val="000B3664"/>
    <w:rsid w:val="00132E9F"/>
    <w:rsid w:val="00153D52"/>
    <w:rsid w:val="001A0EAB"/>
    <w:rsid w:val="001A751D"/>
    <w:rsid w:val="002E5042"/>
    <w:rsid w:val="002F2C48"/>
    <w:rsid w:val="00311EBA"/>
    <w:rsid w:val="00421181"/>
    <w:rsid w:val="0042411E"/>
    <w:rsid w:val="00447631"/>
    <w:rsid w:val="004A04D9"/>
    <w:rsid w:val="004E0813"/>
    <w:rsid w:val="00511226"/>
    <w:rsid w:val="005615B4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873AF5"/>
    <w:rsid w:val="008910DC"/>
    <w:rsid w:val="008A7C4E"/>
    <w:rsid w:val="008F7A04"/>
    <w:rsid w:val="009C07A8"/>
    <w:rsid w:val="00A902BE"/>
    <w:rsid w:val="00A95BC0"/>
    <w:rsid w:val="00A96A44"/>
    <w:rsid w:val="00AE5B04"/>
    <w:rsid w:val="00B31367"/>
    <w:rsid w:val="00BE1CC0"/>
    <w:rsid w:val="00CC30C8"/>
    <w:rsid w:val="00CD3E8B"/>
    <w:rsid w:val="00D2208F"/>
    <w:rsid w:val="00DD6EF1"/>
    <w:rsid w:val="00DE3982"/>
    <w:rsid w:val="00E000F1"/>
    <w:rsid w:val="00E10E8F"/>
    <w:rsid w:val="00E150FB"/>
    <w:rsid w:val="00E40BEF"/>
    <w:rsid w:val="00F00D4A"/>
    <w:rsid w:val="00F31551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2DA2CA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licy.sheridanc.on.ca/dotNet/documents/?docid=917&amp;mode=view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4A5AD4"/>
    <w:rsid w:val="004D6C38"/>
    <w:rsid w:val="00736DFF"/>
    <w:rsid w:val="008376DC"/>
    <w:rsid w:val="00846B5D"/>
    <w:rsid w:val="00AC5913"/>
    <w:rsid w:val="00CA4A38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Kojo Ampofo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C:\Users\dancye\AppData\Roaming\Microsoft\Templates\Statement of Work (Red design).dotx</Template>
  <TotalTime>0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Kojo Ampofo</cp:lastModifiedBy>
  <cp:revision>2</cp:revision>
  <dcterms:created xsi:type="dcterms:W3CDTF">2023-03-03T18:28:00Z</dcterms:created>
  <dcterms:modified xsi:type="dcterms:W3CDTF">2023-03-03T18:28:00Z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